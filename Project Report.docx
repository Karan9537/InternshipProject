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C15BAA">
      <w:pPr>
        <w:pStyle w:val="Title"/>
      </w:pPr>
      <w:r>
        <w:t>Project Report</w:t>
      </w:r>
    </w:p>
    <w:p w:rsidR="00855982" w:rsidRPr="00C15BAA" w:rsidRDefault="00C15BAA" w:rsidP="00855982">
      <w:pPr>
        <w:pStyle w:val="Heading1"/>
      </w:pPr>
      <w:r>
        <w:t>1</w:t>
      </w:r>
      <w:r w:rsidRPr="00C15BAA">
        <w:rPr>
          <w:vertAlign w:val="superscript"/>
        </w:rPr>
        <w:t>st</w:t>
      </w:r>
      <w:r>
        <w:rPr>
          <w:vertAlign w:val="superscript"/>
        </w:rPr>
        <w:t xml:space="preserve"> </w:t>
      </w:r>
      <w:r>
        <w:t>week.</w:t>
      </w:r>
    </w:p>
    <w:p w:rsidR="00855982" w:rsidRDefault="00C15BAA" w:rsidP="00C15BAA">
      <w:r>
        <w:t>Day 1. 10/12/2018</w:t>
      </w:r>
      <w:r>
        <w:tab/>
        <w:t>-</w:t>
      </w:r>
      <w:r>
        <w:tab/>
        <w:t>We Practiced about servlet and learned how to work with MySQL and Eclipse IDE. How to make database, how to make schemas and how to handle that schemas. We were getting errors of class not found in servlet and took help from stack overflow and resolved that.</w:t>
      </w:r>
    </w:p>
    <w:p w:rsidR="00C15BAA" w:rsidRDefault="00C15BAA" w:rsidP="00C15BAA">
      <w:r>
        <w:t>Day 2 to 4. 11/12/2018 to 13/12/2018</w:t>
      </w:r>
      <w:r>
        <w:tab/>
        <w:t>-</w:t>
      </w:r>
      <w:r>
        <w:tab/>
        <w:t xml:space="preserve">We made </w:t>
      </w:r>
      <w:r w:rsidR="00613AA5">
        <w:t>a</w:t>
      </w:r>
      <w:r>
        <w:t xml:space="preserve"> Login form using Servlet, HTML, CSS, and MySQL. </w:t>
      </w:r>
    </w:p>
    <w:p w:rsidR="00C15BAA" w:rsidRDefault="00C15BAA" w:rsidP="00C15BAA">
      <w:r>
        <w:t>Day 5</w:t>
      </w:r>
      <w:r w:rsidR="00613AA5">
        <w:t>.</w:t>
      </w:r>
      <w:r>
        <w:t xml:space="preserve"> 14/12/2018</w:t>
      </w:r>
      <w:r>
        <w:tab/>
        <w:t>-</w:t>
      </w:r>
      <w:r>
        <w:tab/>
        <w:t xml:space="preserve">We decided our </w:t>
      </w:r>
      <w:r w:rsidR="000A6939">
        <w:t xml:space="preserve">definition on which we will be working on. We have come up to make an E-Commerce portal which will undertake the task of Buying/Selling </w:t>
      </w:r>
      <w:r w:rsidR="00613AA5">
        <w:t>of Computer Hardware and Peripherals.</w:t>
      </w:r>
    </w:p>
    <w:p w:rsidR="00613AA5" w:rsidRDefault="00613AA5" w:rsidP="00C15BAA">
      <w:r>
        <w:t>Date – 17/12/2018</w:t>
      </w:r>
      <w:r>
        <w:tab/>
        <w:t>-</w:t>
      </w:r>
      <w:r>
        <w:tab/>
        <w:t>We analyzed project overview, Scope, problems that were in traditional and E-Commerce and how we will be solving it. We also did SWOT analysis of our system. We took help from quora and Google to learn more E-Commerce.</w:t>
      </w:r>
    </w:p>
    <w:p w:rsidR="00001289" w:rsidRDefault="00613AA5" w:rsidP="00C15BAA">
      <w:r>
        <w:t>Date – 18/12/2018</w:t>
      </w:r>
      <w:r w:rsidR="004B01AE">
        <w:tab/>
        <w:t>-</w:t>
      </w:r>
      <w:r w:rsidR="004B01AE">
        <w:tab/>
        <w:t>Karan</w:t>
      </w:r>
      <w:r w:rsidR="001B66C8">
        <w:t>s</w:t>
      </w:r>
      <w:bookmarkStart w:id="0" w:name="_GoBack"/>
      <w:bookmarkEnd w:id="0"/>
      <w:r w:rsidR="004B01AE">
        <w:t xml:space="preserve"> - We</w:t>
      </w:r>
      <w:r>
        <w:t xml:space="preserve"> </w:t>
      </w:r>
      <w:r w:rsidR="004B01AE">
        <w:t>did feasibility study and further practiced about CSS. Transition and div tags and border radius and all that. Took help from G</w:t>
      </w:r>
      <w:r w:rsidR="00001289">
        <w:t xml:space="preserve">oogle </w:t>
      </w:r>
      <w:r w:rsidR="004B01AE">
        <w:t xml:space="preserve">and yunus </w:t>
      </w:r>
      <w:r w:rsidR="00001289">
        <w:t xml:space="preserve">to learn more </w:t>
      </w:r>
      <w:r w:rsidR="004B01AE">
        <w:t>about CSS</w:t>
      </w:r>
      <w:r w:rsidR="00001289">
        <w:t>.</w:t>
      </w:r>
      <w:r w:rsidR="00257383">
        <w:t xml:space="preserve"> Enlisted Users of the system and their roles and responsibilities.</w:t>
      </w:r>
    </w:p>
    <w:p w:rsidR="00613AA5" w:rsidRPr="00855982" w:rsidRDefault="00001289" w:rsidP="00C15BAA">
      <w:r>
        <w:t xml:space="preserve">Yash -   </w:t>
      </w:r>
      <w:r w:rsidR="004B01AE">
        <w:t xml:space="preserve">   </w:t>
      </w:r>
    </w:p>
    <w:sectPr w:rsidR="00613AA5" w:rsidRPr="00855982"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D1A" w:rsidRDefault="00D71D1A" w:rsidP="00855982">
      <w:pPr>
        <w:spacing w:after="0" w:line="240" w:lineRule="auto"/>
      </w:pPr>
      <w:r>
        <w:separator/>
      </w:r>
    </w:p>
  </w:endnote>
  <w:endnote w:type="continuationSeparator" w:id="0">
    <w:p w:rsidR="00D71D1A" w:rsidRDefault="00D71D1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D1A" w:rsidRDefault="00D71D1A" w:rsidP="00855982">
      <w:pPr>
        <w:spacing w:after="0" w:line="240" w:lineRule="auto"/>
      </w:pPr>
      <w:r>
        <w:separator/>
      </w:r>
    </w:p>
  </w:footnote>
  <w:footnote w:type="continuationSeparator" w:id="0">
    <w:p w:rsidR="00D71D1A" w:rsidRDefault="00D71D1A"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A"/>
    <w:rsid w:val="00001289"/>
    <w:rsid w:val="000A6939"/>
    <w:rsid w:val="001B66C8"/>
    <w:rsid w:val="001D4362"/>
    <w:rsid w:val="00257383"/>
    <w:rsid w:val="004B01AE"/>
    <w:rsid w:val="00613AA5"/>
    <w:rsid w:val="007833A7"/>
    <w:rsid w:val="00855982"/>
    <w:rsid w:val="00A10484"/>
    <w:rsid w:val="00C15BAA"/>
    <w:rsid w:val="00D23812"/>
    <w:rsid w:val="00D71D1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1F204-D589-4B2C-BB27-38F23372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F40E009A-16E9-43C1-8323-7C97CA9A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cp:revision>
  <dcterms:created xsi:type="dcterms:W3CDTF">2018-12-17T04:44:00Z</dcterms:created>
  <dcterms:modified xsi:type="dcterms:W3CDTF">2018-12-18T12:41:00Z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